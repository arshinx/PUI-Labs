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6D62" w14:textId="77777777" w:rsidR="00C640D1" w:rsidRDefault="00814736">
      <w:pPr>
        <w:pStyle w:val="Heading1"/>
      </w:pPr>
      <w:r>
        <w:t>Assignment 4 – Part 1 (by Arshin)</w:t>
      </w:r>
      <w:bookmarkStart w:id="0" w:name="_GoBack"/>
      <w:bookmarkEnd w:id="0"/>
    </w:p>
    <w:p w14:paraId="2E6F05F8" w14:textId="77777777" w:rsidR="00814736" w:rsidRDefault="00814736" w:rsidP="00814736">
      <w:pPr>
        <w:pStyle w:val="Heading3"/>
        <w:rPr>
          <w:lang w:eastAsia="en-US"/>
        </w:rPr>
      </w:pPr>
      <w:r>
        <w:rPr>
          <w:lang w:eastAsia="en-US"/>
        </w:rPr>
        <w:t xml:space="preserve">#1 - </w:t>
      </w:r>
      <w:r w:rsidRPr="00814736">
        <w:rPr>
          <w:lang w:eastAsia="en-US"/>
        </w:rPr>
        <w:t xml:space="preserve">Prototype Review/Feedback for Mary </w:t>
      </w:r>
      <w:proofErr w:type="spellStart"/>
      <w:r w:rsidRPr="00814736">
        <w:rPr>
          <w:lang w:eastAsia="en-US"/>
        </w:rPr>
        <w:t>Safy</w:t>
      </w:r>
      <w:proofErr w:type="spellEnd"/>
    </w:p>
    <w:p w14:paraId="7444CBDD" w14:textId="77777777" w:rsidR="00814736" w:rsidRPr="00814736" w:rsidRDefault="00814736" w:rsidP="00814736">
      <w:pPr>
        <w:spacing w:after="0" w:line="360" w:lineRule="auto"/>
        <w:rPr>
          <w:rFonts w:ascii="Helvetica Neue" w:hAnsi="Helvetica Neue" w:cs="Times New Roman"/>
          <w:color w:val="454545"/>
          <w:lang w:eastAsia="en-US"/>
        </w:rPr>
      </w:pPr>
      <w:r w:rsidRPr="00814736">
        <w:rPr>
          <w:rFonts w:ascii="Helvetica Neue" w:hAnsi="Helvetica Neue" w:cs="Times New Roman"/>
          <w:color w:val="454545"/>
          <w:lang w:eastAsia="en-US"/>
        </w:rPr>
        <w:t xml:space="preserve"> (</w:t>
      </w:r>
      <w:r>
        <w:rPr>
          <w:rFonts w:ascii="Helvetica Neue" w:hAnsi="Helvetica Neue" w:cs="Times New Roman"/>
          <w:bCs/>
          <w:color w:val="454545"/>
          <w:lang w:eastAsia="en-US"/>
        </w:rPr>
        <w:t>Website</w:t>
      </w:r>
      <w:r w:rsidRPr="00814736">
        <w:rPr>
          <w:rFonts w:ascii="Helvetica Neue" w:hAnsi="Helvetica Neue" w:cs="Times New Roman"/>
          <w:bCs/>
          <w:color w:val="454545"/>
          <w:lang w:eastAsia="en-US"/>
        </w:rPr>
        <w:t xml:space="preserve"> design for muddy paws)</w:t>
      </w:r>
    </w:p>
    <w:p w14:paraId="0E4DD626" w14:textId="77777777" w:rsidR="00814736" w:rsidRPr="00814736" w:rsidRDefault="00814736" w:rsidP="00814736">
      <w:pPr>
        <w:spacing w:after="0" w:line="360" w:lineRule="auto"/>
        <w:rPr>
          <w:rFonts w:ascii="Helvetica Neue" w:hAnsi="Helvetica Neue" w:cs="Times New Roman"/>
          <w:color w:val="454545"/>
          <w:sz w:val="24"/>
          <w:szCs w:val="24"/>
          <w:lang w:eastAsia="en-US"/>
        </w:rPr>
      </w:pPr>
    </w:p>
    <w:p w14:paraId="5B1D22D4" w14:textId="77777777" w:rsidR="00814736" w:rsidRPr="00814736" w:rsidRDefault="00814736" w:rsidP="00814736">
      <w:pPr>
        <w:numPr>
          <w:ilvl w:val="0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 xml:space="preserve">H2-1: Visibility of System Status: 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The system should always keep users informed about what is going on, through appropriate feedback within reasonable time. </w:t>
      </w:r>
    </w:p>
    <w:p w14:paraId="07CE139C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07D2ED11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Indicators to show that there are multiple images and which image is currently active.</w:t>
      </w:r>
    </w:p>
    <w:p w14:paraId="41DD4ACA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Product Detail Screen: Cart Icon has an indicator showing that the count of items in cart, conveying to users that an item has been added to the cart.</w:t>
      </w:r>
    </w:p>
    <w:p w14:paraId="618B0843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2DC8ED39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Shopping Cart Screen: Would be nice to display the item prices and the cumulative total as well so users don’t escape the checkout screen to verify if everything is correct/how much to pay. Similar to how it’s on the next (“order review”) screen.</w:t>
      </w:r>
    </w:p>
    <w:p w14:paraId="1041795A" w14:textId="77777777" w:rsidR="00814736" w:rsidRPr="00814736" w:rsidRDefault="00814736" w:rsidP="00814736">
      <w:pPr>
        <w:numPr>
          <w:ilvl w:val="0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H2-2: Match Between System and Real World: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The system should speak the users' language, with words, phrases and concepts familiar to the user, rather than system-oriented terms. Follow real-world conventions, making information appear in a natural and logical order. </w:t>
      </w:r>
    </w:p>
    <w:p w14:paraId="3AD93CC6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3AFD51EB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Product Detail Screen: Use of term “Add to cart” is consistent and clearly understood. The “size” option is clear as well.</w:t>
      </w:r>
    </w:p>
    <w:p w14:paraId="233C83FB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Use of term “Shop Now” is consistent and relatable.</w:t>
      </w:r>
    </w:p>
    <w:p w14:paraId="63A00554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lastRenderedPageBreak/>
        <w:t>Order Complete Screen: Clear order confirmation message (A highlight/background might be better for this message to be emphasized more).</w:t>
      </w:r>
    </w:p>
    <w:p w14:paraId="0CF95CDB" w14:textId="77777777" w:rsidR="00814736" w:rsidRPr="00814736" w:rsidRDefault="00814736" w:rsidP="00814736">
      <w:pPr>
        <w:numPr>
          <w:ilvl w:val="0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 xml:space="preserve">H2-3: User Control and Freedom: 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Users often choose system functions by mistake and will need a clearly marked "emergency exit" to leave the unwanted state without having to go through an extended dialogue. Support undo and redo. </w:t>
      </w:r>
    </w:p>
    <w:p w14:paraId="556C0244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2B9FDA33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After selecting “shop now”, users are not able to return to the “home screen”. Linking the logo/store title (in navigation bar) to the home page would provide a potential exit point for users.</w:t>
      </w:r>
    </w:p>
    <w:p w14:paraId="2E8294CB" w14:textId="77777777" w:rsidR="00814736" w:rsidRPr="00814736" w:rsidRDefault="00814736" w:rsidP="00814736">
      <w:pPr>
        <w:numPr>
          <w:ilvl w:val="0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H2-4: Consistency and Standards: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Users should not have to wonder whether different words, situations, or actions mean the same thing. Follow platform conventions. </w:t>
      </w:r>
    </w:p>
    <w:p w14:paraId="62930769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3D9034EA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Clear vocabulary (ex: “Shop now”)</w:t>
      </w:r>
    </w:p>
    <w:p w14:paraId="604AD2D1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318685A7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Shop Now Screen: Unclear vocabulary (ex: “Filter + Sort”) in relation to its indicated functionality, I.e. there is no option to sort based on price or newest items.</w:t>
      </w:r>
    </w:p>
    <w:p w14:paraId="10C21676" w14:textId="77777777" w:rsidR="00814736" w:rsidRPr="00814736" w:rsidRDefault="00814736" w:rsidP="00814736">
      <w:pPr>
        <w:numPr>
          <w:ilvl w:val="0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H2-8: Aesthetic and Minimalist Design: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Dialogues should not contain information which is irrelevant or rarely needed. Every extra unit of information in a dialogue competes with the relevant units of information and diminishes their relative visibility. </w:t>
      </w:r>
    </w:p>
    <w:p w14:paraId="00E46897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558D136A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Shop Now Screen: When users hover over products, they see additional details about the product (ex: color) and are reminded of important details such as “title” and “price”.</w:t>
      </w:r>
    </w:p>
    <w:p w14:paraId="202EA9F2" w14:textId="77777777" w:rsidR="00814736" w:rsidRPr="00814736" w:rsidRDefault="00814736" w:rsidP="00814736">
      <w:pPr>
        <w:numPr>
          <w:ilvl w:val="1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393A5F17" w14:textId="77777777" w:rsidR="00814736" w:rsidRPr="00814736" w:rsidRDefault="00814736" w:rsidP="00814736">
      <w:pPr>
        <w:numPr>
          <w:ilvl w:val="2"/>
          <w:numId w:val="15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Might be better to display “size” options as individual (circular?) buttons, instead of a dropdown menu since this is a pop-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lastRenderedPageBreak/>
        <w:t>up/modal. Note: Depending on the number of sizes offered, this may or may not take up too much screen space.</w:t>
      </w:r>
    </w:p>
    <w:p w14:paraId="0F5EB559" w14:textId="77777777" w:rsidR="00814736" w:rsidRDefault="00814736" w:rsidP="00814736">
      <w:pPr>
        <w:pStyle w:val="Heading3"/>
        <w:rPr>
          <w:lang w:eastAsia="en-US"/>
        </w:rPr>
      </w:pPr>
      <w:r>
        <w:rPr>
          <w:lang w:eastAsia="en-US"/>
        </w:rPr>
        <w:t>--------</w:t>
      </w:r>
    </w:p>
    <w:p w14:paraId="3F5FCF74" w14:textId="77777777" w:rsidR="00814736" w:rsidRPr="00814736" w:rsidRDefault="00814736" w:rsidP="00814736">
      <w:pPr>
        <w:rPr>
          <w:lang w:eastAsia="en-US"/>
        </w:rPr>
      </w:pPr>
    </w:p>
    <w:p w14:paraId="59A670DA" w14:textId="77777777" w:rsidR="00814736" w:rsidRPr="00814736" w:rsidRDefault="00814736" w:rsidP="00814736">
      <w:pPr>
        <w:pStyle w:val="Heading3"/>
        <w:rPr>
          <w:lang w:eastAsia="en-US"/>
        </w:rPr>
      </w:pPr>
      <w:r>
        <w:rPr>
          <w:lang w:eastAsia="en-US"/>
        </w:rPr>
        <w:t xml:space="preserve">#2 - </w:t>
      </w:r>
      <w:r w:rsidRPr="00814736">
        <w:rPr>
          <w:lang w:eastAsia="en-US"/>
        </w:rPr>
        <w:t>Prototype Review/Feedback for Hanna Kang </w:t>
      </w:r>
    </w:p>
    <w:p w14:paraId="6144419F" w14:textId="77777777" w:rsidR="00814736" w:rsidRPr="00814736" w:rsidRDefault="00814736" w:rsidP="00814736">
      <w:pPr>
        <w:spacing w:after="0" w:line="240" w:lineRule="auto"/>
        <w:rPr>
          <w:rFonts w:ascii="Helvetica Neue" w:hAnsi="Helvetica Neue" w:cs="Times New Roman"/>
          <w:color w:val="454545"/>
          <w:sz w:val="24"/>
          <w:szCs w:val="24"/>
          <w:lang w:eastAsia="en-US"/>
        </w:rPr>
      </w:pPr>
    </w:p>
    <w:p w14:paraId="12965638" w14:textId="77777777" w:rsidR="00814736" w:rsidRPr="00814736" w:rsidRDefault="00814736" w:rsidP="00814736">
      <w:pPr>
        <w:spacing w:after="0" w:line="240" w:lineRule="auto"/>
        <w:rPr>
          <w:rFonts w:ascii="Helvetica Neue" w:hAnsi="Helvetica Neue" w:cs="Times New Roman"/>
          <w:color w:val="454545"/>
          <w:lang w:eastAsia="en-US"/>
        </w:rPr>
      </w:pPr>
      <w:r w:rsidRPr="00814736">
        <w:rPr>
          <w:rFonts w:ascii="Helvetica Neue" w:hAnsi="Helvetica Neue" w:cs="Times New Roman"/>
          <w:bCs/>
          <w:color w:val="454545"/>
          <w:lang w:eastAsia="en-US"/>
        </w:rPr>
        <w:t xml:space="preserve">Website design for Bun </w:t>
      </w:r>
      <w:proofErr w:type="spellStart"/>
      <w:r w:rsidRPr="00814736">
        <w:rPr>
          <w:rFonts w:ascii="Helvetica Neue" w:hAnsi="Helvetica Neue" w:cs="Times New Roman"/>
          <w:bCs/>
          <w:color w:val="454545"/>
          <w:lang w:eastAsia="en-US"/>
        </w:rPr>
        <w:t>Bun</w:t>
      </w:r>
      <w:proofErr w:type="spellEnd"/>
      <w:r w:rsidRPr="00814736">
        <w:rPr>
          <w:rFonts w:ascii="Helvetica Neue" w:hAnsi="Helvetica Neue" w:cs="Times New Roman"/>
          <w:bCs/>
          <w:color w:val="454545"/>
          <w:lang w:eastAsia="en-US"/>
        </w:rPr>
        <w:t xml:space="preserve"> Cake</w:t>
      </w:r>
    </w:p>
    <w:p w14:paraId="2C765393" w14:textId="77777777" w:rsidR="00814736" w:rsidRPr="00814736" w:rsidRDefault="00814736" w:rsidP="00814736">
      <w:pPr>
        <w:spacing w:after="0" w:line="240" w:lineRule="auto"/>
        <w:rPr>
          <w:rFonts w:ascii="Helvetica Neue" w:hAnsi="Helvetica Neue" w:cs="Times New Roman"/>
          <w:color w:val="454545"/>
          <w:sz w:val="24"/>
          <w:szCs w:val="24"/>
          <w:lang w:eastAsia="en-US"/>
        </w:rPr>
      </w:pPr>
    </w:p>
    <w:p w14:paraId="5270EED7" w14:textId="77777777" w:rsidR="00814736" w:rsidRPr="00814736" w:rsidRDefault="00814736" w:rsidP="00814736">
      <w:pPr>
        <w:numPr>
          <w:ilvl w:val="0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 xml:space="preserve">H2-1: Visibility of System Status: 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The system should always keep users informed about what is going on, through appropriate feedback within reasonable time. </w:t>
      </w:r>
    </w:p>
    <w:p w14:paraId="51879009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58AD929E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Order Confirmation Screen: The “Green Arrow” clearly communicates the “order complete” state.</w:t>
      </w:r>
    </w:p>
    <w:p w14:paraId="15DEA013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Menu: Product detail pop-up clearly communicates that the page won’t re-load if users close the detail view, so they can view more items without worrying about loading again.</w:t>
      </w:r>
    </w:p>
    <w:p w14:paraId="18AFC93A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2AC7851F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Home Screen: I couldn’t tell that the item won’t go to the cart, but would go directly to the Order Confirmation Page. Might be better to </w:t>
      </w:r>
      <w:proofErr w:type="gramStart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say</w:t>
      </w:r>
      <w:proofErr w:type="gramEnd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“Instant buy” or “buy and checkout”.</w:t>
      </w:r>
    </w:p>
    <w:p w14:paraId="434AC1F0" w14:textId="77777777" w:rsidR="00814736" w:rsidRPr="00814736" w:rsidRDefault="00814736" w:rsidP="00814736">
      <w:pPr>
        <w:numPr>
          <w:ilvl w:val="0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H2-2: Match Between System and Real World: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The system should speak the users' language, with words, phrases and concepts familiar to the user, rather than system-oriented terms. Follow real-world conventions, making information appear in a natural and logical order. </w:t>
      </w:r>
    </w:p>
    <w:p w14:paraId="25FEFF90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429EF5F4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Order Confirmation Dialog: Clear and colloquial wording.</w:t>
      </w:r>
    </w:p>
    <w:p w14:paraId="674E65C8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Menu: Clear and Pop-up is easy to understand.</w:t>
      </w:r>
    </w:p>
    <w:p w14:paraId="45A3A92F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329E4FC2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lastRenderedPageBreak/>
        <w:t>Home Screen: Near the “blueberry muffin” icon, would be better to use “Add to cart”, etc. instead of “Place in cart”, as the former is widely used.</w:t>
      </w:r>
    </w:p>
    <w:p w14:paraId="7E669D97" w14:textId="77777777" w:rsidR="00814736" w:rsidRPr="00814736" w:rsidRDefault="00814736" w:rsidP="00814736">
      <w:pPr>
        <w:numPr>
          <w:ilvl w:val="0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 xml:space="preserve">H2-3: User Control and Freedom: 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Users often choose system functions by mistake and will need a clearly marked "emergency exit" to leave the unwanted state without having to go through an extended dialogue. Support undo and redo. </w:t>
      </w:r>
    </w:p>
    <w:p w14:paraId="41B89B13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6221ED0F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Menu: Pop-up has close button to exit. </w:t>
      </w:r>
    </w:p>
    <w:p w14:paraId="4A904B64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proofErr w:type="spellStart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Nav</w:t>
      </w:r>
      <w:proofErr w:type="spellEnd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: About is working (Store name/logo should also link to homepage).</w:t>
      </w:r>
    </w:p>
    <w:p w14:paraId="1CA9073C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1B873C5A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Not sure why we need to use the “+” button to begin. I wasn’t able to notice that initially, until InVision hinted/told me.</w:t>
      </w:r>
    </w:p>
    <w:p w14:paraId="2E22FAF9" w14:textId="77777777" w:rsidR="00814736" w:rsidRPr="00814736" w:rsidRDefault="00814736" w:rsidP="00814736">
      <w:pPr>
        <w:numPr>
          <w:ilvl w:val="3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Perhaps make it more noticeable with background/button layout.</w:t>
      </w:r>
    </w:p>
    <w:p w14:paraId="0F02F7BB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Home Screen: The </w:t>
      </w:r>
      <w:proofErr w:type="spellStart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nav</w:t>
      </w:r>
      <w:proofErr w:type="spellEnd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bar and other links are not work, which makes it </w:t>
      </w:r>
      <w:proofErr w:type="gramStart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confusing</w:t>
      </w:r>
      <w:proofErr w:type="gramEnd"/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for the user to navigate.</w:t>
      </w:r>
    </w:p>
    <w:p w14:paraId="7FE6692B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Navigation Bar and Footer: Unable to reach other pages.</w:t>
      </w:r>
    </w:p>
    <w:p w14:paraId="455D8537" w14:textId="77777777" w:rsidR="00814736" w:rsidRPr="00814736" w:rsidRDefault="00814736" w:rsidP="00814736">
      <w:pPr>
        <w:numPr>
          <w:ilvl w:val="0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H2-4: Consistency and Standards: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Users should not have to wonder whether different words, situations, or actions mean the same thing. Follow platform conventions. </w:t>
      </w:r>
    </w:p>
    <w:p w14:paraId="2FCC6CB8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50738B3C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Order Confirmation Page: The wording is clear and simple.</w:t>
      </w:r>
    </w:p>
    <w:p w14:paraId="7BB16611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5FA5A23E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Near the “blueberry muffin” icon, would be better to use “Add to cart”, etc. instead of “Place in cart”, as the former is consistently used across the web.</w:t>
      </w:r>
    </w:p>
    <w:p w14:paraId="704E1F54" w14:textId="77777777" w:rsidR="00814736" w:rsidRPr="00814736" w:rsidRDefault="00814736" w:rsidP="00814736">
      <w:pPr>
        <w:numPr>
          <w:ilvl w:val="0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b/>
          <w:bCs/>
          <w:color w:val="454545"/>
          <w:sz w:val="24"/>
          <w:szCs w:val="24"/>
          <w:lang w:eastAsia="en-US"/>
        </w:rPr>
        <w:t>H2-8: Aesthetic and Minimalist Design: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 xml:space="preserve"> Dialogues should not contain information which is irrelevant or rarely needed. Every extra unit of information in </w:t>
      </w: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lastRenderedPageBreak/>
        <w:t>a dialogue competes with the relevant units of information and diminishes their relative visibility. </w:t>
      </w:r>
    </w:p>
    <w:p w14:paraId="0014CE8F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Nice Choices:</w:t>
      </w:r>
    </w:p>
    <w:p w14:paraId="3944ECF0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Nice and Clear Design Overall, Navigation bar, and use of images is great!</w:t>
      </w:r>
    </w:p>
    <w:p w14:paraId="24427461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Order Confirmation Page: Nice use of dialogs.</w:t>
      </w:r>
    </w:p>
    <w:p w14:paraId="24776F67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About page and Now open page(s) are nice looking.</w:t>
      </w:r>
    </w:p>
    <w:p w14:paraId="14F984CF" w14:textId="77777777" w:rsidR="00814736" w:rsidRPr="00814736" w:rsidRDefault="00814736" w:rsidP="00814736">
      <w:pPr>
        <w:numPr>
          <w:ilvl w:val="1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Needs Improvement:</w:t>
      </w:r>
    </w:p>
    <w:p w14:paraId="4368AA21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Home Screen: Would be nice to make the submenu categories (ex: “pumpkin muffin” different colored or the separator line under the menu thicker.</w:t>
      </w:r>
    </w:p>
    <w:p w14:paraId="21537EEB" w14:textId="77777777" w:rsidR="00814736" w:rsidRPr="00814736" w:rsidRDefault="00814736" w:rsidP="00814736">
      <w:pPr>
        <w:numPr>
          <w:ilvl w:val="2"/>
          <w:numId w:val="16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</w:pPr>
      <w:r w:rsidRPr="00814736">
        <w:rPr>
          <w:rFonts w:ascii="Helvetica Neue" w:eastAsia="Times New Roman" w:hAnsi="Helvetica Neue" w:cs="Times New Roman"/>
          <w:color w:val="454545"/>
          <w:sz w:val="24"/>
          <w:szCs w:val="24"/>
          <w:lang w:eastAsia="en-US"/>
        </w:rPr>
        <w:t>Order Confirmation Page: Dialogs should have a “close” button or “x”.</w:t>
      </w:r>
    </w:p>
    <w:p w14:paraId="1B38C96D" w14:textId="77777777" w:rsidR="00C640D1" w:rsidRDefault="00C640D1" w:rsidP="00814736">
      <w:pPr>
        <w:pStyle w:val="Heading2"/>
        <w:spacing w:line="360" w:lineRule="auto"/>
      </w:pPr>
    </w:p>
    <w:sectPr w:rsidR="00C64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D74C4" w14:textId="77777777" w:rsidR="0007771F" w:rsidRDefault="0007771F">
      <w:pPr>
        <w:spacing w:after="0" w:line="240" w:lineRule="auto"/>
      </w:pPr>
      <w:r>
        <w:separator/>
      </w:r>
    </w:p>
    <w:p w14:paraId="35C54238" w14:textId="77777777" w:rsidR="0007771F" w:rsidRDefault="0007771F"/>
    <w:p w14:paraId="6B8A2EF7" w14:textId="77777777" w:rsidR="0007771F" w:rsidRDefault="0007771F"/>
  </w:endnote>
  <w:endnote w:type="continuationSeparator" w:id="0">
    <w:p w14:paraId="2B117C4D" w14:textId="77777777" w:rsidR="0007771F" w:rsidRDefault="0007771F">
      <w:pPr>
        <w:spacing w:after="0" w:line="240" w:lineRule="auto"/>
      </w:pPr>
      <w:r>
        <w:continuationSeparator/>
      </w:r>
    </w:p>
    <w:p w14:paraId="58DA6373" w14:textId="77777777" w:rsidR="0007771F" w:rsidRDefault="0007771F"/>
    <w:p w14:paraId="4D260593" w14:textId="77777777" w:rsidR="0007771F" w:rsidRDefault="00077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6B1F" w14:textId="77777777" w:rsidR="00C640D1" w:rsidRDefault="00C640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6005B" w14:textId="77777777" w:rsidR="00C640D1" w:rsidRDefault="000777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7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C1B13" w14:textId="77777777" w:rsidR="00C640D1" w:rsidRDefault="00C640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1B078" w14:textId="77777777" w:rsidR="0007771F" w:rsidRDefault="0007771F">
      <w:pPr>
        <w:spacing w:after="0" w:line="240" w:lineRule="auto"/>
      </w:pPr>
      <w:r>
        <w:separator/>
      </w:r>
    </w:p>
    <w:p w14:paraId="405BC13D" w14:textId="77777777" w:rsidR="0007771F" w:rsidRDefault="0007771F"/>
    <w:p w14:paraId="1B110C3E" w14:textId="77777777" w:rsidR="0007771F" w:rsidRDefault="0007771F"/>
  </w:footnote>
  <w:footnote w:type="continuationSeparator" w:id="0">
    <w:p w14:paraId="0002436B" w14:textId="77777777" w:rsidR="0007771F" w:rsidRDefault="0007771F">
      <w:pPr>
        <w:spacing w:after="0" w:line="240" w:lineRule="auto"/>
      </w:pPr>
      <w:r>
        <w:continuationSeparator/>
      </w:r>
    </w:p>
    <w:p w14:paraId="71E10AA7" w14:textId="77777777" w:rsidR="0007771F" w:rsidRDefault="0007771F"/>
    <w:p w14:paraId="61629E01" w14:textId="77777777" w:rsidR="0007771F" w:rsidRDefault="0007771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1A60B" w14:textId="77777777" w:rsidR="00C640D1" w:rsidRDefault="00C640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6F5D1" w14:textId="77777777" w:rsidR="00C640D1" w:rsidRDefault="00C640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F6CEA" w14:textId="77777777" w:rsidR="00C640D1" w:rsidRDefault="00C640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07713D3"/>
    <w:multiLevelType w:val="multilevel"/>
    <w:tmpl w:val="4E0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219F6"/>
    <w:multiLevelType w:val="multilevel"/>
    <w:tmpl w:val="60C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36"/>
    <w:rsid w:val="0007771F"/>
    <w:rsid w:val="00814736"/>
    <w:rsid w:val="00C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36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customStyle="1" w:styleId="p1">
    <w:name w:val="p1"/>
    <w:basedOn w:val="Normal"/>
    <w:rsid w:val="00814736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paragraph" w:customStyle="1" w:styleId="p2">
    <w:name w:val="p2"/>
    <w:basedOn w:val="Normal"/>
    <w:rsid w:val="00814736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81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shin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0C"/>
    <w:rsid w:val="00B0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8553841E2E734FADDA012BF8FB4E6E">
    <w:name w:val="5D8553841E2E734FADDA012BF8FB4E6E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FAF85C0ED0125E4781E3DE6EAC185A11">
    <w:name w:val="FAF85C0ED0125E4781E3DE6EAC18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5</TotalTime>
  <Pages>5</Pages>
  <Words>908</Words>
  <Characters>5176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 Jain</dc:creator>
  <cp:keywords/>
  <dc:description/>
  <cp:lastModifiedBy>Arshin Jain</cp:lastModifiedBy>
  <cp:revision>1</cp:revision>
  <dcterms:created xsi:type="dcterms:W3CDTF">2018-02-27T04:11:00Z</dcterms:created>
  <dcterms:modified xsi:type="dcterms:W3CDTF">2018-02-27T04:16:00Z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