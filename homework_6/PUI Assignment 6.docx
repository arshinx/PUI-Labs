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69492" w14:textId="77777777" w:rsidR="00962C9E" w:rsidRDefault="00B43C03">
      <w:pPr>
        <w:pStyle w:val="Heading1"/>
      </w:pPr>
      <w:r>
        <w:t>PUI Assignment 6 – Prototyping a Web Portfolio</w:t>
      </w:r>
    </w:p>
    <w:p w14:paraId="542E4E2C" w14:textId="77777777" w:rsidR="00962C9E" w:rsidRDefault="00DF59C0" w:rsidP="00DF59C0">
      <w:pPr>
        <w:pStyle w:val="Heading3"/>
      </w:pPr>
      <w:r>
        <w:t>Web Portfolio</w:t>
      </w:r>
    </w:p>
    <w:p w14:paraId="0F79E37A" w14:textId="77777777" w:rsidR="00DF59C0" w:rsidRDefault="005D3E0B" w:rsidP="00DF59C0">
      <w:r>
        <w:t>Building a personal portfolio website showcasing my projects and professional achievements. This would be interactive via the use of animations and the ability to like the project. This would include my projects, blog, experience/resume, and conference/talk/workshop links. I’ll be adding links to my GitHub, Behance, LinkedIn profiles as well.</w:t>
      </w:r>
    </w:p>
    <w:p w14:paraId="52186B9A" w14:textId="5736B18A" w:rsidR="005D3E0B" w:rsidRDefault="005D3E0B" w:rsidP="00DF59C0">
      <w:r>
        <w:t>I will be using NodeJS combined with a front-end framework such as ReactJS or AngularJS to provide the optimum experience across different platforms and browsers.</w:t>
      </w:r>
      <w:r w:rsidR="004844E9">
        <w:t xml:space="preserve"> </w:t>
      </w:r>
      <w:bookmarkStart w:id="0" w:name="_GoBack"/>
      <w:bookmarkEnd w:id="0"/>
    </w:p>
    <w:p w14:paraId="0DE4DA33" w14:textId="77777777" w:rsidR="005D3E0B" w:rsidRDefault="005D3E0B" w:rsidP="00DF59C0"/>
    <w:p w14:paraId="1F93958B" w14:textId="77777777" w:rsidR="005D3E0B" w:rsidRPr="00DF59C0" w:rsidRDefault="005D3E0B" w:rsidP="00DF59C0">
      <w:r>
        <w:t xml:space="preserve">Design Link: </w:t>
      </w:r>
      <w:hyperlink r:id="rId7" w:history="1">
        <w:r w:rsidRPr="004048A5">
          <w:rPr>
            <w:rStyle w:val="Hyperlink"/>
          </w:rPr>
          <w:t>https://invis.io/8GGMNHQUTVE</w:t>
        </w:r>
      </w:hyperlink>
      <w:r>
        <w:t xml:space="preserve"> </w:t>
      </w:r>
    </w:p>
    <w:sectPr w:rsidR="005D3E0B" w:rsidRPr="00DF59C0">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4BF62" w14:textId="77777777" w:rsidR="0073291A" w:rsidRDefault="0073291A">
      <w:r>
        <w:separator/>
      </w:r>
    </w:p>
    <w:p w14:paraId="1C7ED7FD" w14:textId="77777777" w:rsidR="0073291A" w:rsidRDefault="0073291A"/>
  </w:endnote>
  <w:endnote w:type="continuationSeparator" w:id="0">
    <w:p w14:paraId="6E43B271" w14:textId="77777777" w:rsidR="0073291A" w:rsidRDefault="0073291A">
      <w:r>
        <w:continuationSeparator/>
      </w:r>
    </w:p>
    <w:p w14:paraId="36219A74" w14:textId="77777777" w:rsidR="0073291A" w:rsidRDefault="00732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3BF8E3ED" w14:textId="77777777" w:rsidR="00962C9E" w:rsidRDefault="0073291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5D546" w14:textId="77777777" w:rsidR="0073291A" w:rsidRDefault="0073291A">
      <w:r>
        <w:separator/>
      </w:r>
    </w:p>
    <w:p w14:paraId="4AD39D72" w14:textId="77777777" w:rsidR="0073291A" w:rsidRDefault="0073291A"/>
  </w:footnote>
  <w:footnote w:type="continuationSeparator" w:id="0">
    <w:p w14:paraId="031E1732" w14:textId="77777777" w:rsidR="0073291A" w:rsidRDefault="0073291A">
      <w:r>
        <w:continuationSeparator/>
      </w:r>
    </w:p>
    <w:p w14:paraId="346C945C" w14:textId="77777777" w:rsidR="0073291A" w:rsidRDefault="0073291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03"/>
    <w:rsid w:val="004844E9"/>
    <w:rsid w:val="005D3E0B"/>
    <w:rsid w:val="0073291A"/>
    <w:rsid w:val="00962C9E"/>
    <w:rsid w:val="00B43C03"/>
    <w:rsid w:val="00DF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7A7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nvis.io/8GGMNHQUTVE"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shin/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43"/>
    <w:rsid w:val="002E2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209D38EB20C04C9500B6111216E59F">
    <w:name w:val="52209D38EB20C04C9500B6111216E59F"/>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32F72545A5F0EC4AAA5A7B7E37F784B6">
    <w:name w:val="32F72545A5F0EC4AAA5A7B7E37F784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8</TotalTime>
  <Pages>1</Pages>
  <Words>98</Words>
  <Characters>561</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Arshin Jain</dc:creator>
  <cp:keywords/>
  <dc:description/>
  <cp:lastModifiedBy>Arshin Jain</cp:lastModifiedBy>
  <cp:revision>2</cp:revision>
  <dcterms:created xsi:type="dcterms:W3CDTF">2018-04-02T03:19:00Z</dcterms:created>
  <dcterms:modified xsi:type="dcterms:W3CDTF">2018-04-02T03:30:00Z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